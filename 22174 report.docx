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C323" w14:textId="77777777" w:rsidR="576062CF" w:rsidRDefault="576062CF" w:rsidP="00FD478C"/>
    <w:p w14:paraId="2D98CA77" w14:textId="77777777" w:rsidR="576062CF" w:rsidRDefault="576062CF" w:rsidP="00FD478C"/>
    <w:p w14:paraId="599C0C46" w14:textId="77777777" w:rsidR="576062CF" w:rsidRDefault="576062CF" w:rsidP="00FD478C"/>
    <w:p w14:paraId="528FB97D" w14:textId="77777777" w:rsidR="576062CF" w:rsidRDefault="576062CF" w:rsidP="00FD478C"/>
    <w:p w14:paraId="6ECBC500" w14:textId="74BC779E" w:rsidR="576062CF" w:rsidRPr="00BE64A2" w:rsidRDefault="00A74444" w:rsidP="00FD478C">
      <w:pPr>
        <w:pStyle w:val="Title"/>
        <w:rPr>
          <w:sz w:val="60"/>
          <w:szCs w:val="60"/>
        </w:rPr>
      </w:pPr>
      <w:r w:rsidRPr="00BE64A2">
        <w:rPr>
          <w:sz w:val="60"/>
          <w:szCs w:val="60"/>
        </w:rPr>
        <w:t xml:space="preserve">MACHINE LEARNING ASSIGNMENT </w:t>
      </w:r>
      <w:r w:rsidR="00DD4D7A">
        <w:rPr>
          <w:sz w:val="60"/>
          <w:szCs w:val="60"/>
        </w:rPr>
        <w:t>2</w:t>
      </w:r>
    </w:p>
    <w:p w14:paraId="1A5193FA" w14:textId="3D8039CC" w:rsidR="576062CF" w:rsidRDefault="00FD478C" w:rsidP="00FD478C">
      <w:pPr>
        <w:pStyle w:val="Subtitle"/>
      </w:pPr>
      <w:r w:rsidRPr="00FD478C">
        <w:t xml:space="preserve"> </w:t>
      </w:r>
    </w:p>
    <w:p w14:paraId="0ECD5896" w14:textId="77777777" w:rsidR="00A74444" w:rsidRPr="00BE64A2" w:rsidRDefault="00A74444" w:rsidP="00FD478C">
      <w:pPr>
        <w:pStyle w:val="Subtitle"/>
        <w:rPr>
          <w:sz w:val="40"/>
          <w:szCs w:val="40"/>
        </w:rPr>
      </w:pPr>
      <w:r w:rsidRPr="00BE64A2">
        <w:rPr>
          <w:sz w:val="40"/>
          <w:szCs w:val="40"/>
        </w:rPr>
        <w:t>K RAHUL RAO</w:t>
      </w:r>
    </w:p>
    <w:p w14:paraId="020C40A9" w14:textId="12C33364" w:rsidR="00FD478C" w:rsidRPr="00BE64A2" w:rsidRDefault="00A74444" w:rsidP="00FD478C">
      <w:pPr>
        <w:pStyle w:val="Subtitle"/>
        <w:rPr>
          <w:sz w:val="40"/>
          <w:szCs w:val="40"/>
        </w:rPr>
      </w:pPr>
      <w:r w:rsidRPr="00BE64A2">
        <w:rPr>
          <w:sz w:val="40"/>
          <w:szCs w:val="40"/>
        </w:rPr>
        <w:t>Amrita Vishwa Vidyapeetham</w:t>
      </w:r>
    </w:p>
    <w:p w14:paraId="2B19491F" w14:textId="377307A0" w:rsidR="00FD478C" w:rsidRPr="00BE64A2" w:rsidRDefault="00A74444" w:rsidP="00FD478C">
      <w:pPr>
        <w:pStyle w:val="Subtitle"/>
        <w:rPr>
          <w:sz w:val="40"/>
          <w:szCs w:val="40"/>
        </w:rPr>
      </w:pPr>
      <w:r w:rsidRPr="00BE64A2">
        <w:rPr>
          <w:sz w:val="40"/>
          <w:szCs w:val="40"/>
        </w:rPr>
        <w:t>22AIE213</w:t>
      </w:r>
      <w:r w:rsidR="00FD478C" w:rsidRPr="00BE64A2">
        <w:rPr>
          <w:sz w:val="40"/>
          <w:szCs w:val="40"/>
        </w:rPr>
        <w:t xml:space="preserve"> </w:t>
      </w:r>
      <w:r w:rsidRPr="00BE64A2">
        <w:rPr>
          <w:sz w:val="40"/>
          <w:szCs w:val="40"/>
        </w:rPr>
        <w:t>MACHINE LEARNING</w:t>
      </w:r>
      <w:r w:rsidR="00FD478C" w:rsidRPr="00BE64A2">
        <w:rPr>
          <w:sz w:val="40"/>
          <w:szCs w:val="40"/>
        </w:rPr>
        <w:t xml:space="preserve"> </w:t>
      </w:r>
    </w:p>
    <w:p w14:paraId="0416E6CF" w14:textId="77777777" w:rsidR="576062CF" w:rsidRDefault="576062CF" w:rsidP="00DF3215"/>
    <w:p w14:paraId="7DA154AF" w14:textId="77777777" w:rsidR="717E282B" w:rsidRDefault="717E282B" w:rsidP="00DF3215"/>
    <w:p w14:paraId="313AB456" w14:textId="77777777" w:rsidR="717E282B" w:rsidRDefault="717E282B" w:rsidP="00DF3215"/>
    <w:p w14:paraId="34251D56" w14:textId="77777777" w:rsidR="717E282B" w:rsidRDefault="717E282B" w:rsidP="00DF3215"/>
    <w:p w14:paraId="0EE33AC5" w14:textId="77777777" w:rsidR="717E282B" w:rsidRDefault="717E282B" w:rsidP="00DF3215"/>
    <w:p w14:paraId="3E5258D4" w14:textId="77777777" w:rsidR="709762D6" w:rsidRDefault="709762D6" w:rsidP="00DF3215"/>
    <w:p w14:paraId="4AC84E5B" w14:textId="7D5B14BA" w:rsidR="007E6CFB" w:rsidRDefault="007E6CFB" w:rsidP="00DD4D7A">
      <w:pPr>
        <w:pStyle w:val="SectionTitle"/>
        <w:jc w:val="left"/>
      </w:pPr>
    </w:p>
    <w:p w14:paraId="1FCEBB67" w14:textId="77777777" w:rsidR="00DD4D7A" w:rsidRDefault="00DD4D7A" w:rsidP="00DD4D7A"/>
    <w:p w14:paraId="442BBDD0" w14:textId="77777777" w:rsidR="00DD4D7A" w:rsidRDefault="00DD4D7A" w:rsidP="00DD4D7A"/>
    <w:p w14:paraId="591CBB8B" w14:textId="77777777" w:rsidR="00DD4D7A" w:rsidRDefault="00DD4D7A" w:rsidP="00DD4D7A"/>
    <w:p w14:paraId="2965D6CE" w14:textId="77777777" w:rsidR="00DD4D7A" w:rsidRPr="00DD4D7A" w:rsidRDefault="00DD4D7A" w:rsidP="00DD4D7A"/>
    <w:p w14:paraId="2C930859" w14:textId="6FB9FADD" w:rsidR="007E6CFB" w:rsidRDefault="007E6CFB" w:rsidP="007E6CFB">
      <w:pPr>
        <w:pStyle w:val="CaptionCallout"/>
        <w:jc w:val="center"/>
      </w:pPr>
      <w:r>
        <w:lastRenderedPageBreak/>
        <w:t>Functions used in Rahul’s questions</w:t>
      </w:r>
    </w:p>
    <w:p w14:paraId="5E08D2E2" w14:textId="3692CD36" w:rsidR="007E6CFB" w:rsidRDefault="00436F50" w:rsidP="00BD7A50">
      <w:proofErr w:type="gramStart"/>
      <w:r>
        <w:t xml:space="preserve">Question </w:t>
      </w:r>
      <w:r w:rsidR="007E6CFB">
        <w:t xml:space="preserve"> 1</w:t>
      </w:r>
      <w:proofErr w:type="gramEnd"/>
      <w:r w:rsidR="007E6CFB">
        <w:t xml:space="preserve">: finding </w:t>
      </w:r>
      <w:r w:rsidR="00DD4D7A">
        <w:t xml:space="preserve"> </w:t>
      </w:r>
      <w:proofErr w:type="spellStart"/>
      <w:r w:rsidR="00DD4D7A">
        <w:t>euclidean’s</w:t>
      </w:r>
      <w:proofErr w:type="spellEnd"/>
      <w:r w:rsidR="00DD4D7A">
        <w:t xml:space="preserve">  distance </w:t>
      </w:r>
    </w:p>
    <w:p w14:paraId="39536E30" w14:textId="76B336E0" w:rsidR="00DD4D7A" w:rsidRDefault="00DD4D7A" w:rsidP="00BD7A50">
      <w:pPr>
        <w:jc w:val="both"/>
      </w:pPr>
      <w:r>
        <w:t xml:space="preserve">We create function called Euclidean </w:t>
      </w:r>
      <w:proofErr w:type="spellStart"/>
      <w:proofErr w:type="gramStart"/>
      <w:r>
        <w:t>diatance</w:t>
      </w:r>
      <w:proofErr w:type="spellEnd"/>
      <w:r>
        <w:t xml:space="preserve"> ,</w:t>
      </w:r>
      <w:proofErr w:type="gramEnd"/>
      <w:r>
        <w:t xml:space="preserve"> iterate through its range and we take dimension </w:t>
      </w:r>
    </w:p>
    <w:p w14:paraId="310188AF" w14:textId="7662BB00" w:rsidR="00DD4D7A" w:rsidRDefault="00DD4D7A" w:rsidP="00DD4D7A">
      <w:pPr>
        <w:jc w:val="both"/>
      </w:pPr>
      <w:r>
        <w:t xml:space="preserve">Values. After getting the dimensions we use the f-string to format later we append the values and </w:t>
      </w:r>
    </w:p>
    <w:p w14:paraId="35483EEB" w14:textId="4911FF33" w:rsidR="00DD4D7A" w:rsidRDefault="00DD4D7A" w:rsidP="00DD4D7A">
      <w:pPr>
        <w:jc w:val="both"/>
      </w:pPr>
      <w:r>
        <w:t xml:space="preserve">Return the </w:t>
      </w:r>
      <w:proofErr w:type="gramStart"/>
      <w:r>
        <w:t>function .</w:t>
      </w:r>
      <w:proofErr w:type="gramEnd"/>
      <w:r>
        <w:t xml:space="preserve"> the vectors and its dimensions are taken from the user input</w:t>
      </w:r>
    </w:p>
    <w:p w14:paraId="3F81587F" w14:textId="6F80C005" w:rsidR="00436F50" w:rsidRDefault="00436F50" w:rsidP="00BD7A50">
      <w:pPr>
        <w:jc w:val="both"/>
      </w:pPr>
      <w:r>
        <w:t>Pseudo code =</w:t>
      </w:r>
    </w:p>
    <w:p w14:paraId="63CA992E" w14:textId="77777777" w:rsidR="00DD4D7A" w:rsidRDefault="00DD4D7A" w:rsidP="00DD4D7A">
      <w:pPr>
        <w:jc w:val="both"/>
      </w:pPr>
      <w:r>
        <w:t>from math import sqrt</w:t>
      </w:r>
    </w:p>
    <w:p w14:paraId="43736149" w14:textId="77777777" w:rsidR="00DD4D7A" w:rsidRDefault="00DD4D7A" w:rsidP="00DD4D7A">
      <w:pPr>
        <w:jc w:val="both"/>
      </w:pPr>
      <w:r>
        <w:t xml:space="preserve">function </w:t>
      </w:r>
      <w:proofErr w:type="spellStart"/>
      <w:r>
        <w:t>Create_</w:t>
      </w:r>
      <w:proofErr w:type="gramStart"/>
      <w:r>
        <w:t>Vector</w:t>
      </w:r>
      <w:proofErr w:type="spellEnd"/>
      <w:r>
        <w:t>(</w:t>
      </w:r>
      <w:proofErr w:type="spellStart"/>
      <w:proofErr w:type="gramEnd"/>
      <w:r>
        <w:t>Dimension_of_Vector</w:t>
      </w:r>
      <w:proofErr w:type="spellEnd"/>
      <w:r>
        <w:t>):</w:t>
      </w:r>
    </w:p>
    <w:p w14:paraId="3C67F66D" w14:textId="77777777" w:rsidR="00DD4D7A" w:rsidRDefault="00DD4D7A" w:rsidP="00DD4D7A">
      <w:pPr>
        <w:jc w:val="both"/>
      </w:pPr>
      <w:r>
        <w:t xml:space="preserve">    vector = </w:t>
      </w:r>
      <w:proofErr w:type="gramStart"/>
      <w:r>
        <w:t>[]  #</w:t>
      </w:r>
      <w:proofErr w:type="gramEnd"/>
      <w:r>
        <w:t xml:space="preserve"> Initialize an empty list to store vector elements</w:t>
      </w:r>
    </w:p>
    <w:p w14:paraId="7B658351" w14:textId="77777777" w:rsidR="00DD4D7A" w:rsidRDefault="00DD4D7A" w:rsidP="00DD4D7A">
      <w:pPr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Dimension_of_Vector</w:t>
      </w:r>
      <w:proofErr w:type="spellEnd"/>
      <w:r>
        <w:t>):</w:t>
      </w:r>
    </w:p>
    <w:p w14:paraId="416A72A6" w14:textId="77777777" w:rsidR="00DD4D7A" w:rsidRDefault="00DD4D7A" w:rsidP="00DD4D7A">
      <w:pPr>
        <w:jc w:val="both"/>
      </w:pPr>
      <w:r>
        <w:t xml:space="preserve">        </w:t>
      </w:r>
      <w:proofErr w:type="spellStart"/>
      <w:proofErr w:type="gramStart"/>
      <w:r>
        <w:t>vector.append</w:t>
      </w:r>
      <w:proofErr w:type="spellEnd"/>
      <w:proofErr w:type="gramEnd"/>
      <w:r>
        <w:t>(float(input(</w:t>
      </w:r>
      <w:proofErr w:type="spellStart"/>
      <w:r>
        <w:t>f"Enter</w:t>
      </w:r>
      <w:proofErr w:type="spellEnd"/>
      <w:r>
        <w:t xml:space="preserve"> the {</w:t>
      </w:r>
      <w:proofErr w:type="spellStart"/>
      <w:r>
        <w:t>i</w:t>
      </w:r>
      <w:proofErr w:type="spellEnd"/>
      <w:r>
        <w:t>}</w:t>
      </w:r>
      <w:proofErr w:type="spellStart"/>
      <w:r>
        <w:t>th</w:t>
      </w:r>
      <w:proofErr w:type="spellEnd"/>
      <w:r>
        <w:t xml:space="preserve"> element of the vector: ")))</w:t>
      </w:r>
    </w:p>
    <w:p w14:paraId="2BBD134A" w14:textId="4BC1FC94" w:rsidR="00DD4D7A" w:rsidRDefault="00DD4D7A" w:rsidP="00DD4D7A">
      <w:pPr>
        <w:jc w:val="both"/>
      </w:pPr>
      <w:r>
        <w:t xml:space="preserve">    return vector  </w:t>
      </w:r>
    </w:p>
    <w:p w14:paraId="7D9DA3F8" w14:textId="7F2248A4" w:rsidR="00DD4D7A" w:rsidRDefault="00DD4D7A" w:rsidP="00DD4D7A">
      <w:pPr>
        <w:ind w:firstLine="0"/>
        <w:jc w:val="both"/>
      </w:pPr>
      <w:r>
        <w:t xml:space="preserve">                  </w:t>
      </w:r>
      <w:r>
        <w:t xml:space="preserve">function </w:t>
      </w:r>
      <w:proofErr w:type="gramStart"/>
      <w:r>
        <w:t>Manhattan(</w:t>
      </w:r>
      <w:proofErr w:type="spellStart"/>
      <w:proofErr w:type="gramEnd"/>
      <w:r>
        <w:t>vector_A</w:t>
      </w:r>
      <w:proofErr w:type="spellEnd"/>
      <w:r>
        <w:t xml:space="preserve">, </w:t>
      </w:r>
      <w:proofErr w:type="spellStart"/>
      <w:r>
        <w:t>vector_B</w:t>
      </w:r>
      <w:proofErr w:type="spellEnd"/>
      <w:r>
        <w:t>):</w:t>
      </w:r>
    </w:p>
    <w:p w14:paraId="23A858E8" w14:textId="6149C5F8" w:rsidR="00DD4D7A" w:rsidRDefault="00DD4D7A" w:rsidP="00DD4D7A">
      <w:pPr>
        <w:jc w:val="both"/>
      </w:pPr>
      <w:r>
        <w:t xml:space="preserve">    </w:t>
      </w:r>
      <w:proofErr w:type="spellStart"/>
      <w:r>
        <w:t>manhattan_distance</w:t>
      </w:r>
      <w:proofErr w:type="spellEnd"/>
      <w:r>
        <w:t xml:space="preserve"> = 0  </w:t>
      </w:r>
    </w:p>
    <w:p w14:paraId="0C6780D8" w14:textId="77777777" w:rsidR="00DD4D7A" w:rsidRDefault="00DD4D7A" w:rsidP="00DD4D7A">
      <w:pPr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vector_A</w:t>
      </w:r>
      <w:proofErr w:type="spellEnd"/>
      <w:r>
        <w:t>)):</w:t>
      </w:r>
    </w:p>
    <w:p w14:paraId="5301D544" w14:textId="77777777" w:rsidR="00DD4D7A" w:rsidRDefault="00DD4D7A" w:rsidP="00DD4D7A">
      <w:pPr>
        <w:jc w:val="both"/>
      </w:pPr>
      <w:r>
        <w:t xml:space="preserve">        </w:t>
      </w:r>
      <w:proofErr w:type="spellStart"/>
      <w:r>
        <w:t>manhattan_distance</w:t>
      </w:r>
      <w:proofErr w:type="spellEnd"/>
      <w:r>
        <w:t xml:space="preserve"> += abs(</w:t>
      </w:r>
      <w:proofErr w:type="spellStart"/>
      <w:r>
        <w:t>vector_B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vector_A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85F68B3" w14:textId="663CA7D0" w:rsidR="00DD4D7A" w:rsidRDefault="00DD4D7A" w:rsidP="00DD4D7A">
      <w:pPr>
        <w:jc w:val="both"/>
      </w:pPr>
      <w:r>
        <w:t xml:space="preserve">    return </w:t>
      </w:r>
      <w:proofErr w:type="spellStart"/>
      <w:r>
        <w:t>manhattan_distance</w:t>
      </w:r>
      <w:proofErr w:type="spellEnd"/>
      <w:r>
        <w:t xml:space="preserve">  </w:t>
      </w:r>
    </w:p>
    <w:p w14:paraId="4F404A15" w14:textId="77777777" w:rsidR="00DD4D7A" w:rsidRDefault="00DD4D7A" w:rsidP="00DD4D7A">
      <w:pPr>
        <w:jc w:val="both"/>
      </w:pPr>
    </w:p>
    <w:p w14:paraId="5C854546" w14:textId="77777777" w:rsidR="00436F50" w:rsidRDefault="00436F50" w:rsidP="00436F50">
      <w:pPr>
        <w:jc w:val="both"/>
      </w:pPr>
    </w:p>
    <w:p w14:paraId="6EA25EA1" w14:textId="77777777" w:rsidR="00436F50" w:rsidRDefault="00436F50" w:rsidP="00436F50">
      <w:pPr>
        <w:jc w:val="both"/>
      </w:pPr>
    </w:p>
    <w:p w14:paraId="5900C926" w14:textId="77777777" w:rsidR="00436F50" w:rsidRDefault="00436F50" w:rsidP="00436F50">
      <w:pPr>
        <w:jc w:val="both"/>
      </w:pPr>
    </w:p>
    <w:p w14:paraId="3DC28EC9" w14:textId="7AABCC67" w:rsidR="00436F50" w:rsidRDefault="00DD4D7A" w:rsidP="00436F50">
      <w:pPr>
        <w:ind w:firstLine="0"/>
        <w:jc w:val="both"/>
      </w:pPr>
      <w:r>
        <w:t xml:space="preserve">question-2 first we create a class called </w:t>
      </w:r>
      <w:proofErr w:type="spellStart"/>
      <w:r>
        <w:t>manhattan</w:t>
      </w:r>
      <w:proofErr w:type="spellEnd"/>
      <w:r w:rsidR="001F622F">
        <w:t xml:space="preserve"> which takes vector a and vector b as input </w:t>
      </w:r>
      <w:proofErr w:type="spellStart"/>
      <w:r w:rsidR="001F622F">
        <w:t>fro</w:t>
      </w:r>
      <w:proofErr w:type="spellEnd"/>
      <w:r w:rsidR="001F622F">
        <w:t xml:space="preserve"> m the user then we initialize distance =</w:t>
      </w:r>
      <w:proofErr w:type="gramStart"/>
      <w:r w:rsidR="001F622F">
        <w:t>0 .</w:t>
      </w:r>
      <w:proofErr w:type="gramEnd"/>
      <w:r w:rsidR="001F622F">
        <w:t xml:space="preserve"> we iterate through length of </w:t>
      </w:r>
      <w:proofErr w:type="spellStart"/>
      <w:r w:rsidR="001F622F">
        <w:t>vector_A</w:t>
      </w:r>
      <w:proofErr w:type="spellEnd"/>
      <w:r w:rsidR="001F622F">
        <w:t xml:space="preserve"> to find the length and get every </w:t>
      </w:r>
      <w:r w:rsidR="001F622F">
        <w:lastRenderedPageBreak/>
        <w:t>element and its dimensions. we use the formula and get the Manhattan distance then store it in a variable and return it.</w:t>
      </w:r>
    </w:p>
    <w:p w14:paraId="066F7027" w14:textId="09333C70" w:rsidR="001F622F" w:rsidRDefault="001F622F" w:rsidP="00436F50">
      <w:pPr>
        <w:ind w:firstLine="0"/>
        <w:jc w:val="both"/>
      </w:pPr>
      <w:r>
        <w:t>Pseudo code=</w:t>
      </w:r>
    </w:p>
    <w:p w14:paraId="38D00EFA" w14:textId="77777777" w:rsidR="001F622F" w:rsidRDefault="001F622F" w:rsidP="001F622F">
      <w:pPr>
        <w:ind w:firstLine="0"/>
        <w:jc w:val="both"/>
      </w:pPr>
      <w:r>
        <w:t xml:space="preserve">function </w:t>
      </w:r>
      <w:proofErr w:type="spellStart"/>
      <w:r>
        <w:t>calculate_Manhattan_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vectorA</w:t>
      </w:r>
      <w:proofErr w:type="spellEnd"/>
      <w:r>
        <w:t xml:space="preserve">, </w:t>
      </w:r>
      <w:proofErr w:type="spellStart"/>
      <w:r>
        <w:t>vectorB</w:t>
      </w:r>
      <w:proofErr w:type="spellEnd"/>
      <w:r>
        <w:t>):</w:t>
      </w:r>
    </w:p>
    <w:p w14:paraId="20DB622A" w14:textId="1FC46D14" w:rsidR="001F622F" w:rsidRDefault="001F622F" w:rsidP="001F622F">
      <w:pPr>
        <w:ind w:firstLine="0"/>
        <w:jc w:val="both"/>
      </w:pPr>
      <w:r>
        <w:t xml:space="preserve">    distance = 0                          </w:t>
      </w:r>
    </w:p>
    <w:p w14:paraId="1B51BAD4" w14:textId="4D99557B" w:rsidR="001F622F" w:rsidRDefault="001F622F" w:rsidP="001F622F">
      <w:pPr>
        <w:ind w:firstLine="0"/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from 0 to length(</w:t>
      </w:r>
      <w:proofErr w:type="spellStart"/>
      <w:r>
        <w:t>vectorB</w:t>
      </w:r>
      <w:proofErr w:type="spellEnd"/>
      <w:r>
        <w:t xml:space="preserve">) - 1: </w:t>
      </w:r>
    </w:p>
    <w:p w14:paraId="29791B21" w14:textId="28A010D7" w:rsidR="001F622F" w:rsidRDefault="001F622F" w:rsidP="001F622F">
      <w:pPr>
        <w:ind w:firstLine="0"/>
        <w:jc w:val="both"/>
      </w:pPr>
      <w:r>
        <w:t xml:space="preserve">        </w:t>
      </w:r>
      <w:proofErr w:type="spellStart"/>
      <w:r>
        <w:t>absolute_difference</w:t>
      </w:r>
      <w:proofErr w:type="spellEnd"/>
      <w:r>
        <w:t xml:space="preserve"> = </w:t>
      </w:r>
      <w:proofErr w:type="spellStart"/>
      <w:r>
        <w:t>absolute_value</w:t>
      </w:r>
      <w:proofErr w:type="spellEnd"/>
      <w:r>
        <w:t>(</w:t>
      </w:r>
      <w:proofErr w:type="spellStart"/>
      <w:r>
        <w:t>vectorB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vectorA</w:t>
      </w:r>
      <w:proofErr w:type="spellEnd"/>
      <w:r>
        <w:t>[</w:t>
      </w:r>
      <w:proofErr w:type="spellStart"/>
      <w:r>
        <w:t>i</w:t>
      </w:r>
      <w:proofErr w:type="spellEnd"/>
      <w:r>
        <w:t xml:space="preserve">])  </w:t>
      </w:r>
    </w:p>
    <w:p w14:paraId="261278BD" w14:textId="1FB2E0AC" w:rsidR="001F622F" w:rsidRDefault="001F622F" w:rsidP="001F622F">
      <w:pPr>
        <w:ind w:firstLine="0"/>
        <w:jc w:val="both"/>
      </w:pPr>
      <w:r>
        <w:t xml:space="preserve">        distance = distance + </w:t>
      </w:r>
      <w:proofErr w:type="spellStart"/>
      <w:r>
        <w:t>absolute_difference</w:t>
      </w:r>
      <w:proofErr w:type="spellEnd"/>
      <w:r>
        <w:t xml:space="preserve">  </w:t>
      </w:r>
    </w:p>
    <w:p w14:paraId="235BA017" w14:textId="0F9561E2" w:rsidR="001F622F" w:rsidRDefault="001F622F" w:rsidP="001F622F">
      <w:pPr>
        <w:ind w:firstLine="0"/>
        <w:jc w:val="both"/>
      </w:pPr>
      <w:r>
        <w:t xml:space="preserve">    return distance                       </w:t>
      </w:r>
    </w:p>
    <w:p w14:paraId="4C11083F" w14:textId="77777777" w:rsidR="00DA6E0F" w:rsidRDefault="00DA6E0F" w:rsidP="00436F50">
      <w:pPr>
        <w:ind w:firstLine="0"/>
        <w:jc w:val="both"/>
      </w:pPr>
    </w:p>
    <w:p w14:paraId="14CDFAE6" w14:textId="0D877AB4" w:rsidR="001F622F" w:rsidRDefault="00DA6E0F" w:rsidP="006F4E29">
      <w:pPr>
        <w:ind w:firstLine="0"/>
        <w:jc w:val="both"/>
      </w:pPr>
      <w:r>
        <w:t xml:space="preserve">to find </w:t>
      </w:r>
      <w:r w:rsidR="001F622F">
        <w:t xml:space="preserve">nearest </w:t>
      </w:r>
      <w:proofErr w:type="spellStart"/>
      <w:r w:rsidR="001F622F">
        <w:t>neighbour</w:t>
      </w:r>
      <w:proofErr w:type="spellEnd"/>
      <w:r w:rsidR="001F622F">
        <w:t xml:space="preserve">- create a function for nearest </w:t>
      </w:r>
      <w:proofErr w:type="spellStart"/>
      <w:r w:rsidR="001F622F">
        <w:t>neighbour</w:t>
      </w:r>
      <w:proofErr w:type="spellEnd"/>
      <w:r w:rsidR="001F622F">
        <w:t xml:space="preserve"> .one easy way is to calculate Manhattan distance and sort it after that we get corresponding target labels of k nearest </w:t>
      </w:r>
      <w:proofErr w:type="spellStart"/>
      <w:r w:rsidR="001F622F">
        <w:t>neighbours</w:t>
      </w:r>
      <w:proofErr w:type="spellEnd"/>
      <w:r w:rsidR="001F622F">
        <w:t>.</w:t>
      </w:r>
    </w:p>
    <w:p w14:paraId="613F187A" w14:textId="69F770C4" w:rsidR="001F622F" w:rsidRDefault="001F622F" w:rsidP="006F4E29">
      <w:pPr>
        <w:ind w:firstLine="0"/>
        <w:jc w:val="both"/>
      </w:pPr>
      <w:r>
        <w:t>Pseudo code-</w:t>
      </w:r>
    </w:p>
    <w:p w14:paraId="79D51773" w14:textId="50FBD87A" w:rsidR="00775502" w:rsidRDefault="00775502" w:rsidP="008F28A6">
      <w:pPr>
        <w:jc w:val="both"/>
      </w:pPr>
    </w:p>
    <w:p w14:paraId="43604903" w14:textId="77777777" w:rsidR="006F4E29" w:rsidRDefault="006F4E29" w:rsidP="008F28A6">
      <w:pPr>
        <w:jc w:val="both"/>
      </w:pPr>
    </w:p>
    <w:p w14:paraId="5A83B7E0" w14:textId="566642CB" w:rsidR="006F4E29" w:rsidRDefault="006F4E29" w:rsidP="008F28A6">
      <w:pPr>
        <w:jc w:val="both"/>
      </w:pPr>
      <w:r>
        <w:t xml:space="preserve">Question </w:t>
      </w:r>
      <w:proofErr w:type="gramStart"/>
      <w:r w:rsidR="001F622F">
        <w:t>3</w:t>
      </w:r>
      <w:r>
        <w:t>:</w:t>
      </w:r>
      <w:r w:rsidR="001F622F">
        <w:t>label</w:t>
      </w:r>
      <w:proofErr w:type="gramEnd"/>
      <w:r w:rsidR="001F622F">
        <w:t xml:space="preserve"> encoding</w:t>
      </w:r>
    </w:p>
    <w:p w14:paraId="7C2DEBDB" w14:textId="77777777" w:rsidR="001F622F" w:rsidRDefault="001F622F" w:rsidP="008F28A6">
      <w:pPr>
        <w:jc w:val="both"/>
      </w:pPr>
    </w:p>
    <w:p w14:paraId="0FA9FDEA" w14:textId="41E13485" w:rsidR="001F622F" w:rsidRDefault="001F622F" w:rsidP="001F622F">
      <w:pPr>
        <w:jc w:val="both"/>
      </w:pPr>
      <w:r>
        <w:t xml:space="preserve">We take a function called label encoding with input data from </w:t>
      </w:r>
      <w:proofErr w:type="spellStart"/>
      <w:proofErr w:type="gramStart"/>
      <w:r>
        <w:t>user.seperate</w:t>
      </w:r>
      <w:proofErr w:type="spellEnd"/>
      <w:proofErr w:type="gramEnd"/>
      <w:r>
        <w:t xml:space="preserve"> it into label encoding</w:t>
      </w:r>
    </w:p>
    <w:p w14:paraId="6A31F0ED" w14:textId="1493A3A6" w:rsidR="001F622F" w:rsidRDefault="001F622F" w:rsidP="001F622F">
      <w:pPr>
        <w:jc w:val="both"/>
      </w:pPr>
      <w:r>
        <w:t>We use dictionaries to map categories to numeric labels. Then we convert data to numeric values</w:t>
      </w:r>
    </w:p>
    <w:p w14:paraId="5229D234" w14:textId="64993A68" w:rsidR="001F622F" w:rsidRDefault="001F622F" w:rsidP="001F622F">
      <w:pPr>
        <w:jc w:val="both"/>
      </w:pPr>
      <w:r>
        <w:t>Then we use function to covert the data and print numerical data</w:t>
      </w:r>
    </w:p>
    <w:p w14:paraId="13D36BBB" w14:textId="2226DA3C" w:rsidR="001F622F" w:rsidRDefault="001F622F" w:rsidP="001F622F">
      <w:pPr>
        <w:jc w:val="both"/>
      </w:pPr>
      <w:r>
        <w:t>Pseudo code=</w:t>
      </w:r>
    </w:p>
    <w:p w14:paraId="3A14A087" w14:textId="77777777" w:rsidR="00C312B8" w:rsidRDefault="00C312B8" w:rsidP="00C312B8">
      <w:pPr>
        <w:jc w:val="both"/>
      </w:pPr>
      <w:r>
        <w:t xml:space="preserve">function </w:t>
      </w:r>
      <w:proofErr w:type="spellStart"/>
      <w:r>
        <w:t>label_encoding</w:t>
      </w:r>
      <w:proofErr w:type="spellEnd"/>
      <w:r>
        <w:t>(data):</w:t>
      </w:r>
    </w:p>
    <w:p w14:paraId="445F2D8A" w14:textId="30692B26" w:rsidR="00C312B8" w:rsidRDefault="00C312B8" w:rsidP="00C312B8">
      <w:pPr>
        <w:jc w:val="both"/>
      </w:pPr>
      <w:r>
        <w:t xml:space="preserve">    </w:t>
      </w:r>
      <w:proofErr w:type="spellStart"/>
      <w:r>
        <w:t>unique_categories</w:t>
      </w:r>
      <w:proofErr w:type="spellEnd"/>
      <w:r>
        <w:t xml:space="preserve"> = set(data)   </w:t>
      </w:r>
    </w:p>
    <w:p w14:paraId="1262E073" w14:textId="6A07448A" w:rsidR="00C312B8" w:rsidRDefault="00C312B8" w:rsidP="00C312B8">
      <w:pPr>
        <w:jc w:val="both"/>
      </w:pPr>
      <w:r>
        <w:t xml:space="preserve">    </w:t>
      </w:r>
      <w:proofErr w:type="spellStart"/>
      <w:r>
        <w:t>encoding_dict</w:t>
      </w:r>
      <w:proofErr w:type="spellEnd"/>
      <w:r>
        <w:t xml:space="preserve"> = {}              </w:t>
      </w:r>
    </w:p>
    <w:p w14:paraId="76496308" w14:textId="77777777" w:rsidR="00C312B8" w:rsidRDefault="00C312B8" w:rsidP="00C312B8">
      <w:pPr>
        <w:jc w:val="both"/>
      </w:pPr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from 0 to length(</w:t>
      </w:r>
      <w:proofErr w:type="spellStart"/>
      <w:r>
        <w:t>unique_categories</w:t>
      </w:r>
      <w:proofErr w:type="spellEnd"/>
      <w:r>
        <w:t>) - 1:</w:t>
      </w:r>
    </w:p>
    <w:p w14:paraId="78692024" w14:textId="2AA534DB" w:rsidR="00C312B8" w:rsidRDefault="00C312B8" w:rsidP="00C312B8">
      <w:pPr>
        <w:jc w:val="both"/>
      </w:pPr>
      <w:r>
        <w:t xml:space="preserve">        </w:t>
      </w:r>
      <w:proofErr w:type="spellStart"/>
      <w:r>
        <w:t>encoding_dict</w:t>
      </w:r>
      <w:proofErr w:type="spellEnd"/>
      <w:r>
        <w:t>[</w:t>
      </w:r>
      <w:proofErr w:type="spellStart"/>
      <w:r>
        <w:t>unique_categories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 xml:space="preserve">  </w:t>
      </w:r>
    </w:p>
    <w:p w14:paraId="7402F731" w14:textId="77777777" w:rsidR="00C312B8" w:rsidRDefault="00C312B8" w:rsidP="00C312B8">
      <w:pPr>
        <w:jc w:val="both"/>
      </w:pPr>
    </w:p>
    <w:p w14:paraId="30D20538" w14:textId="1EE96C42" w:rsidR="00C312B8" w:rsidRDefault="00C312B8" w:rsidP="00C312B8">
      <w:pPr>
        <w:jc w:val="both"/>
      </w:pPr>
      <w:r>
        <w:t xml:space="preserve">    </w:t>
      </w:r>
      <w:proofErr w:type="spellStart"/>
      <w:r>
        <w:t>numerical_data</w:t>
      </w:r>
      <w:proofErr w:type="spellEnd"/>
      <w:r>
        <w:t xml:space="preserve"> = []             </w:t>
      </w:r>
    </w:p>
    <w:p w14:paraId="041EF6E9" w14:textId="7BEAEA61" w:rsidR="00C312B8" w:rsidRDefault="00C312B8" w:rsidP="00C312B8">
      <w:pPr>
        <w:jc w:val="both"/>
      </w:pPr>
      <w:r>
        <w:t xml:space="preserve">    for category in data:           </w:t>
      </w:r>
    </w:p>
    <w:p w14:paraId="32F2F9A6" w14:textId="77777777" w:rsidR="00C312B8" w:rsidRDefault="00C312B8" w:rsidP="00C312B8">
      <w:pPr>
        <w:jc w:val="both"/>
      </w:pPr>
      <w:r>
        <w:t xml:space="preserve">        </w:t>
      </w:r>
      <w:proofErr w:type="spellStart"/>
      <w:r>
        <w:t>numerical_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encoding_dict</w:t>
      </w:r>
      <w:proofErr w:type="spellEnd"/>
      <w:r>
        <w:t>[category])</w:t>
      </w:r>
    </w:p>
    <w:p w14:paraId="2E602734" w14:textId="77777777" w:rsidR="00C312B8" w:rsidRDefault="00C312B8" w:rsidP="00C312B8">
      <w:pPr>
        <w:jc w:val="both"/>
      </w:pPr>
    </w:p>
    <w:p w14:paraId="39CCBDD3" w14:textId="7E2E733C" w:rsidR="00C312B8" w:rsidRDefault="00C312B8" w:rsidP="00C312B8">
      <w:pPr>
        <w:jc w:val="both"/>
      </w:pPr>
      <w:r>
        <w:t xml:space="preserve">    return </w:t>
      </w:r>
      <w:proofErr w:type="spellStart"/>
      <w:r>
        <w:t>numerical_data</w:t>
      </w:r>
      <w:proofErr w:type="spellEnd"/>
      <w:r>
        <w:t xml:space="preserve">           </w:t>
      </w:r>
    </w:p>
    <w:p w14:paraId="7E9B0983" w14:textId="77777777" w:rsidR="00C312B8" w:rsidRDefault="00C312B8" w:rsidP="00C312B8">
      <w:pPr>
        <w:jc w:val="both"/>
      </w:pPr>
    </w:p>
    <w:p w14:paraId="64DAD1EA" w14:textId="2E654AA8" w:rsidR="00C312B8" w:rsidRDefault="00C312B8" w:rsidP="00C312B8">
      <w:pPr>
        <w:jc w:val="both"/>
      </w:pPr>
      <w:proofErr w:type="spellStart"/>
      <w:r>
        <w:t>categorical_data</w:t>
      </w:r>
      <w:proofErr w:type="spellEnd"/>
      <w:r>
        <w:t xml:space="preserve"> = ["dog", "cat", "dog", "bird", "cat", "bird", "dog"]</w:t>
      </w:r>
    </w:p>
    <w:p w14:paraId="39B3F645" w14:textId="77777777" w:rsidR="00C312B8" w:rsidRDefault="00C312B8" w:rsidP="00C312B8">
      <w:pPr>
        <w:jc w:val="both"/>
      </w:pPr>
      <w:proofErr w:type="spellStart"/>
      <w:r>
        <w:t>numerical_data</w:t>
      </w:r>
      <w:proofErr w:type="spellEnd"/>
      <w:r>
        <w:t xml:space="preserve"> = </w:t>
      </w:r>
      <w:proofErr w:type="spellStart"/>
      <w:r>
        <w:t>label_encoding</w:t>
      </w:r>
      <w:proofErr w:type="spellEnd"/>
      <w:r>
        <w:t>(</w:t>
      </w:r>
      <w:proofErr w:type="spellStart"/>
      <w:r>
        <w:t>categorical_data</w:t>
      </w:r>
      <w:proofErr w:type="spellEnd"/>
      <w:r>
        <w:t>)</w:t>
      </w:r>
    </w:p>
    <w:p w14:paraId="46342D29" w14:textId="081D1DB9" w:rsidR="00C312B8" w:rsidRDefault="00C312B8" w:rsidP="00C312B8">
      <w:pPr>
        <w:ind w:firstLine="0"/>
        <w:jc w:val="both"/>
      </w:pPr>
      <w:r>
        <w:t xml:space="preserve">              </w:t>
      </w:r>
      <w:proofErr w:type="gramStart"/>
      <w:r>
        <w:t>print(</w:t>
      </w:r>
      <w:proofErr w:type="gramEnd"/>
      <w:r>
        <w:t xml:space="preserve">"The variables to be converted: ", </w:t>
      </w:r>
      <w:proofErr w:type="spellStart"/>
      <w:r>
        <w:t>categorical_data</w:t>
      </w:r>
      <w:proofErr w:type="spellEnd"/>
      <w:r>
        <w:t>)</w:t>
      </w:r>
    </w:p>
    <w:p w14:paraId="5AB565AB" w14:textId="77777777" w:rsidR="00C312B8" w:rsidRDefault="00C312B8" w:rsidP="00C312B8">
      <w:pPr>
        <w:jc w:val="both"/>
      </w:pPr>
      <w:proofErr w:type="gramStart"/>
      <w:r>
        <w:t>print(</w:t>
      </w:r>
      <w:proofErr w:type="gramEnd"/>
      <w:r>
        <w:t>"After converting the variables to label encoding data: ")</w:t>
      </w:r>
    </w:p>
    <w:p w14:paraId="48AB4A48" w14:textId="7C0A40E9" w:rsidR="00C312B8" w:rsidRDefault="00C312B8" w:rsidP="00C312B8">
      <w:pPr>
        <w:jc w:val="both"/>
      </w:pPr>
      <w:r>
        <w:t>print(</w:t>
      </w:r>
      <w:proofErr w:type="spellStart"/>
      <w:r>
        <w:t>numerical_data</w:t>
      </w:r>
      <w:proofErr w:type="spellEnd"/>
      <w:r>
        <w:t>)</w:t>
      </w:r>
    </w:p>
    <w:p w14:paraId="77BBBC69" w14:textId="77777777" w:rsidR="00C312B8" w:rsidRDefault="00C312B8" w:rsidP="00C312B8">
      <w:pPr>
        <w:jc w:val="both"/>
      </w:pPr>
    </w:p>
    <w:p w14:paraId="154996AD" w14:textId="77777777" w:rsidR="00C312B8" w:rsidRDefault="00C312B8" w:rsidP="00C312B8">
      <w:pPr>
        <w:jc w:val="both"/>
      </w:pPr>
    </w:p>
    <w:p w14:paraId="08B73694" w14:textId="7A9E0A97" w:rsidR="00C312B8" w:rsidRDefault="00C312B8" w:rsidP="00C312B8">
      <w:pPr>
        <w:jc w:val="both"/>
      </w:pPr>
      <w:r>
        <w:t>question 4-one hot encoding</w:t>
      </w:r>
    </w:p>
    <w:p w14:paraId="26F1AFB8" w14:textId="589D9CC1" w:rsidR="00C312B8" w:rsidRDefault="00C312B8" w:rsidP="00C312B8">
      <w:pPr>
        <w:jc w:val="both"/>
      </w:pPr>
      <w:r>
        <w:t xml:space="preserve">we create a function to find one hot encoding. We get unique categories for set of data and then </w:t>
      </w:r>
    </w:p>
    <w:p w14:paraId="01CC40B4" w14:textId="4BFD8A9D" w:rsidR="00C312B8" w:rsidRDefault="00C312B8" w:rsidP="00C312B8">
      <w:pPr>
        <w:jc w:val="both"/>
      </w:pPr>
      <w:r>
        <w:t xml:space="preserve">iterate through categories to find unique character. Then we store one hot encoding for the </w:t>
      </w:r>
    </w:p>
    <w:p w14:paraId="2D92B1CC" w14:textId="5BEE5D80" w:rsidR="00C312B8" w:rsidRDefault="00C312B8" w:rsidP="00C312B8">
      <w:pPr>
        <w:jc w:val="both"/>
      </w:pPr>
      <w:r>
        <w:t>category in the dictionary</w:t>
      </w:r>
    </w:p>
    <w:p w14:paraId="44C7F0BD" w14:textId="3E331DB5" w:rsidR="00C312B8" w:rsidRDefault="00C312B8" w:rsidP="00C312B8">
      <w:pPr>
        <w:jc w:val="both"/>
      </w:pPr>
      <w:r>
        <w:t>convert categorical data to one hot encoded numeric data</w:t>
      </w:r>
    </w:p>
    <w:p w14:paraId="1D8E6E5E" w14:textId="6B9E3D24" w:rsidR="00C312B8" w:rsidRDefault="00C312B8" w:rsidP="00C312B8">
      <w:pPr>
        <w:jc w:val="both"/>
      </w:pPr>
      <w:r>
        <w:t>print the result</w:t>
      </w:r>
    </w:p>
    <w:p w14:paraId="7BFACC27" w14:textId="20E8C2F2" w:rsidR="00C312B8" w:rsidRDefault="00C312B8" w:rsidP="00C312B8">
      <w:pPr>
        <w:jc w:val="both"/>
      </w:pPr>
      <w:r>
        <w:t>pseudo code-</w:t>
      </w:r>
    </w:p>
    <w:p w14:paraId="3793F794" w14:textId="77777777" w:rsidR="00C312B8" w:rsidRDefault="00C312B8" w:rsidP="00C312B8">
      <w:pPr>
        <w:jc w:val="both"/>
      </w:pPr>
      <w:r>
        <w:t xml:space="preserve">function </w:t>
      </w:r>
      <w:proofErr w:type="spellStart"/>
      <w:r>
        <w:t>one_hot_encoding</w:t>
      </w:r>
      <w:proofErr w:type="spellEnd"/>
      <w:r>
        <w:t>(data):</w:t>
      </w:r>
    </w:p>
    <w:p w14:paraId="428DB81D" w14:textId="59A27771" w:rsidR="00C312B8" w:rsidRDefault="00C312B8" w:rsidP="00C312B8">
      <w:pPr>
        <w:jc w:val="both"/>
      </w:pPr>
      <w:r>
        <w:lastRenderedPageBreak/>
        <w:t xml:space="preserve">    </w:t>
      </w:r>
      <w:proofErr w:type="spellStart"/>
      <w:r>
        <w:t>unique_categories</w:t>
      </w:r>
      <w:proofErr w:type="spellEnd"/>
      <w:r>
        <w:t xml:space="preserve"> = set(data)  </w:t>
      </w:r>
    </w:p>
    <w:p w14:paraId="51DD1816" w14:textId="5E926FFA" w:rsidR="00C312B8" w:rsidRDefault="00C312B8" w:rsidP="00C312B8">
      <w:pPr>
        <w:jc w:val="both"/>
      </w:pPr>
      <w:r>
        <w:t xml:space="preserve">    </w:t>
      </w:r>
      <w:proofErr w:type="spellStart"/>
      <w:r>
        <w:t>encoding_dict</w:t>
      </w:r>
      <w:proofErr w:type="spellEnd"/>
      <w:r>
        <w:t xml:space="preserve"> = {}             </w:t>
      </w:r>
    </w:p>
    <w:p w14:paraId="29F1DEE2" w14:textId="57C57DB4" w:rsidR="00C312B8" w:rsidRDefault="00C312B8" w:rsidP="00C312B8">
      <w:pPr>
        <w:jc w:val="both"/>
      </w:pPr>
      <w:r>
        <w:t xml:space="preserve">    for category in </w:t>
      </w:r>
      <w:proofErr w:type="spellStart"/>
      <w:r>
        <w:t>unique_categories</w:t>
      </w:r>
      <w:proofErr w:type="spellEnd"/>
      <w:r>
        <w:t xml:space="preserve">:  </w:t>
      </w:r>
    </w:p>
    <w:p w14:paraId="3F00443E" w14:textId="4E743868" w:rsidR="00C312B8" w:rsidRDefault="00C312B8" w:rsidP="00C312B8">
      <w:pPr>
        <w:jc w:val="both"/>
      </w:pPr>
      <w:r>
        <w:t xml:space="preserve">        </w:t>
      </w:r>
      <w:proofErr w:type="spellStart"/>
      <w:r>
        <w:t>one_hot_encoding</w:t>
      </w:r>
      <w:proofErr w:type="spellEnd"/>
      <w:r>
        <w:t xml:space="preserve"> = []       </w:t>
      </w:r>
    </w:p>
    <w:p w14:paraId="0846C496" w14:textId="5BA4DBB3" w:rsidR="00C312B8" w:rsidRDefault="00C312B8" w:rsidP="00C312B8">
      <w:pPr>
        <w:jc w:val="both"/>
      </w:pPr>
      <w:r>
        <w:t xml:space="preserve">        for </w:t>
      </w:r>
      <w:proofErr w:type="spellStart"/>
      <w:r>
        <w:t>unique_category</w:t>
      </w:r>
      <w:proofErr w:type="spellEnd"/>
      <w:r>
        <w:t xml:space="preserve"> in </w:t>
      </w:r>
      <w:proofErr w:type="spellStart"/>
      <w:r>
        <w:t>unique_categories</w:t>
      </w:r>
      <w:proofErr w:type="spellEnd"/>
      <w:r>
        <w:t xml:space="preserve">:  </w:t>
      </w:r>
    </w:p>
    <w:p w14:paraId="1DF05B9A" w14:textId="5E8D4DC6" w:rsidR="00C312B8" w:rsidRDefault="00C312B8" w:rsidP="00C312B8">
      <w:pPr>
        <w:jc w:val="both"/>
      </w:pPr>
      <w:r>
        <w:t xml:space="preserve">            if category == </w:t>
      </w:r>
      <w:proofErr w:type="spellStart"/>
      <w:r>
        <w:t>unique_category</w:t>
      </w:r>
      <w:proofErr w:type="spellEnd"/>
      <w:r>
        <w:t xml:space="preserve">:  </w:t>
      </w:r>
    </w:p>
    <w:p w14:paraId="28F6E3C3" w14:textId="6DED8669" w:rsidR="00C312B8" w:rsidRDefault="00C312B8" w:rsidP="00C312B8">
      <w:pPr>
        <w:jc w:val="both"/>
      </w:pPr>
      <w:r>
        <w:t xml:space="preserve">                </w:t>
      </w:r>
      <w:proofErr w:type="spellStart"/>
      <w:r>
        <w:t>one_hot_</w:t>
      </w:r>
      <w:proofErr w:type="gramStart"/>
      <w:r>
        <w:t>encoding.append</w:t>
      </w:r>
      <w:proofErr w:type="spellEnd"/>
      <w:proofErr w:type="gramEnd"/>
      <w:r>
        <w:t xml:space="preserve">(1)  </w:t>
      </w:r>
    </w:p>
    <w:p w14:paraId="228C67E3" w14:textId="77777777" w:rsidR="00C312B8" w:rsidRDefault="00C312B8" w:rsidP="00C312B8">
      <w:pPr>
        <w:jc w:val="both"/>
      </w:pPr>
      <w:r>
        <w:t xml:space="preserve">            else:</w:t>
      </w:r>
    </w:p>
    <w:p w14:paraId="7F7A4435" w14:textId="4C4A500C" w:rsidR="00C312B8" w:rsidRDefault="00C312B8" w:rsidP="00C312B8">
      <w:pPr>
        <w:jc w:val="both"/>
      </w:pPr>
      <w:r>
        <w:t xml:space="preserve">                </w:t>
      </w:r>
      <w:proofErr w:type="spellStart"/>
      <w:r>
        <w:t>one_hot_</w:t>
      </w:r>
      <w:proofErr w:type="gramStart"/>
      <w:r>
        <w:t>encoding.append</w:t>
      </w:r>
      <w:proofErr w:type="spellEnd"/>
      <w:proofErr w:type="gramEnd"/>
      <w:r>
        <w:t xml:space="preserve">(0)  </w:t>
      </w:r>
    </w:p>
    <w:p w14:paraId="10978FCE" w14:textId="59EDB765" w:rsidR="00C312B8" w:rsidRDefault="00C312B8" w:rsidP="00C312B8">
      <w:pPr>
        <w:jc w:val="both"/>
      </w:pPr>
      <w:r>
        <w:t xml:space="preserve">        </w:t>
      </w:r>
      <w:proofErr w:type="spellStart"/>
      <w:r>
        <w:t>encoding_dict</w:t>
      </w:r>
      <w:proofErr w:type="spellEnd"/>
      <w:r>
        <w:t xml:space="preserve">[category] = </w:t>
      </w:r>
      <w:proofErr w:type="spellStart"/>
      <w:r>
        <w:t>one_hot_</w:t>
      </w:r>
      <w:proofErr w:type="gramStart"/>
      <w:r>
        <w:t>encoding</w:t>
      </w:r>
      <w:proofErr w:type="spellEnd"/>
      <w:r>
        <w:t xml:space="preserve">  in</w:t>
      </w:r>
      <w:proofErr w:type="gramEnd"/>
      <w:r>
        <w:t xml:space="preserve"> the dictionary</w:t>
      </w:r>
    </w:p>
    <w:p w14:paraId="217490B4" w14:textId="77777777" w:rsidR="00C312B8" w:rsidRDefault="00C312B8" w:rsidP="00C312B8">
      <w:pPr>
        <w:jc w:val="both"/>
      </w:pPr>
    </w:p>
    <w:p w14:paraId="0FE00C14" w14:textId="0FA19222" w:rsidR="00C312B8" w:rsidRDefault="00C312B8" w:rsidP="00C312B8">
      <w:pPr>
        <w:jc w:val="both"/>
      </w:pPr>
      <w:r>
        <w:t xml:space="preserve">    </w:t>
      </w:r>
      <w:proofErr w:type="spellStart"/>
      <w:r>
        <w:t>one_hot_encoded_data</w:t>
      </w:r>
      <w:proofErr w:type="spellEnd"/>
      <w:r>
        <w:t xml:space="preserve"> = []  </w:t>
      </w:r>
    </w:p>
    <w:p w14:paraId="213C2812" w14:textId="607E7535" w:rsidR="00C312B8" w:rsidRDefault="00C312B8" w:rsidP="00C312B8">
      <w:pPr>
        <w:jc w:val="both"/>
      </w:pPr>
      <w:r>
        <w:t xml:space="preserve">    for category in data:      </w:t>
      </w:r>
    </w:p>
    <w:p w14:paraId="1BD9F4FC" w14:textId="77777777" w:rsidR="00C312B8" w:rsidRDefault="00C312B8" w:rsidP="00C312B8">
      <w:pPr>
        <w:jc w:val="both"/>
      </w:pPr>
      <w:r>
        <w:t xml:space="preserve">        </w:t>
      </w:r>
      <w:proofErr w:type="spellStart"/>
      <w:r>
        <w:t>one_hot_encoded_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encoding_dict</w:t>
      </w:r>
      <w:proofErr w:type="spellEnd"/>
      <w:r>
        <w:t>[category])</w:t>
      </w:r>
    </w:p>
    <w:p w14:paraId="1398351A" w14:textId="77777777" w:rsidR="00C312B8" w:rsidRDefault="00C312B8" w:rsidP="00C312B8">
      <w:pPr>
        <w:jc w:val="both"/>
      </w:pPr>
    </w:p>
    <w:p w14:paraId="5139D9D8" w14:textId="6E636AD0" w:rsidR="00C312B8" w:rsidRDefault="00C312B8" w:rsidP="00C312B8">
      <w:pPr>
        <w:jc w:val="both"/>
      </w:pPr>
      <w:r>
        <w:t xml:space="preserve">    return </w:t>
      </w:r>
      <w:proofErr w:type="spellStart"/>
      <w:r>
        <w:t>one_hot_encoded_data</w:t>
      </w:r>
      <w:proofErr w:type="spellEnd"/>
      <w:r>
        <w:t xml:space="preserve">  </w:t>
      </w:r>
    </w:p>
    <w:p w14:paraId="33672489" w14:textId="77777777" w:rsidR="00C312B8" w:rsidRDefault="00C312B8" w:rsidP="00C312B8">
      <w:pPr>
        <w:jc w:val="both"/>
      </w:pPr>
    </w:p>
    <w:p w14:paraId="48C68D02" w14:textId="77777777" w:rsidR="00C312B8" w:rsidRDefault="00C312B8" w:rsidP="00C312B8">
      <w:pPr>
        <w:jc w:val="both"/>
      </w:pPr>
      <w:proofErr w:type="spellStart"/>
      <w:r>
        <w:t>categorical_data</w:t>
      </w:r>
      <w:proofErr w:type="spellEnd"/>
      <w:r>
        <w:t xml:space="preserve"> = ["dog", "cat", "dog", "bird", "cat", "bird", "dog"]</w:t>
      </w:r>
    </w:p>
    <w:p w14:paraId="041C5501" w14:textId="7705915D" w:rsidR="00C312B8" w:rsidRDefault="00C312B8" w:rsidP="00C312B8">
      <w:pPr>
        <w:jc w:val="both"/>
      </w:pPr>
      <w:r>
        <w:t>data</w:t>
      </w:r>
    </w:p>
    <w:p w14:paraId="4DF5C195" w14:textId="77777777" w:rsidR="00C312B8" w:rsidRDefault="00C312B8" w:rsidP="00C312B8">
      <w:pPr>
        <w:jc w:val="both"/>
      </w:pPr>
      <w:proofErr w:type="spellStart"/>
      <w:r>
        <w:t>numerical_data</w:t>
      </w:r>
      <w:proofErr w:type="spellEnd"/>
      <w:r>
        <w:t xml:space="preserve"> = </w:t>
      </w:r>
      <w:proofErr w:type="spellStart"/>
      <w:r>
        <w:t>one_hot_encoding</w:t>
      </w:r>
      <w:proofErr w:type="spellEnd"/>
      <w:r>
        <w:t>(</w:t>
      </w:r>
      <w:proofErr w:type="spellStart"/>
      <w:r>
        <w:t>categorical_data</w:t>
      </w:r>
      <w:proofErr w:type="spellEnd"/>
      <w:r>
        <w:t>)</w:t>
      </w:r>
    </w:p>
    <w:p w14:paraId="68105023" w14:textId="77777777" w:rsidR="00C312B8" w:rsidRDefault="00C312B8" w:rsidP="00C312B8">
      <w:pPr>
        <w:jc w:val="both"/>
      </w:pPr>
    </w:p>
    <w:p w14:paraId="11FB0C0D" w14:textId="77777777" w:rsidR="00C312B8" w:rsidRDefault="00C312B8" w:rsidP="00C312B8">
      <w:pPr>
        <w:jc w:val="both"/>
      </w:pPr>
      <w:proofErr w:type="gramStart"/>
      <w:r>
        <w:t>print(</w:t>
      </w:r>
      <w:proofErr w:type="gramEnd"/>
      <w:r>
        <w:t xml:space="preserve">"The variables to be converted: ", </w:t>
      </w:r>
      <w:proofErr w:type="spellStart"/>
      <w:r>
        <w:t>categorical_data</w:t>
      </w:r>
      <w:proofErr w:type="spellEnd"/>
      <w:r>
        <w:t>)</w:t>
      </w:r>
    </w:p>
    <w:p w14:paraId="670A106F" w14:textId="77777777" w:rsidR="00C312B8" w:rsidRDefault="00C312B8" w:rsidP="00C312B8">
      <w:pPr>
        <w:jc w:val="both"/>
      </w:pPr>
      <w:proofErr w:type="gramStart"/>
      <w:r>
        <w:t>print(</w:t>
      </w:r>
      <w:proofErr w:type="gramEnd"/>
      <w:r>
        <w:t>"After converting the variables to one-hot encoding data: ")</w:t>
      </w:r>
    </w:p>
    <w:p w14:paraId="2E6145CB" w14:textId="082557A2" w:rsidR="00C312B8" w:rsidRDefault="00C312B8" w:rsidP="00C312B8">
      <w:pPr>
        <w:jc w:val="both"/>
      </w:pPr>
      <w:r>
        <w:t>for item</w:t>
      </w:r>
    </w:p>
    <w:sectPr w:rsidR="00C312B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088D1" w14:textId="77777777" w:rsidR="00147FAD" w:rsidRDefault="00147FAD">
      <w:pPr>
        <w:spacing w:line="240" w:lineRule="auto"/>
      </w:pPr>
      <w:r>
        <w:separator/>
      </w:r>
    </w:p>
  </w:endnote>
  <w:endnote w:type="continuationSeparator" w:id="0">
    <w:p w14:paraId="0233E3B5" w14:textId="77777777" w:rsidR="00147FAD" w:rsidRDefault="00147FAD">
      <w:pPr>
        <w:spacing w:line="240" w:lineRule="auto"/>
      </w:pPr>
      <w:r>
        <w:continuationSeparator/>
      </w:r>
    </w:p>
  </w:endnote>
  <w:endnote w:type="continuationNotice" w:id="1">
    <w:p w14:paraId="46E33A3D" w14:textId="77777777" w:rsidR="00147FAD" w:rsidRDefault="00147FA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8596C24" w14:textId="77777777" w:rsidTr="733B038C">
      <w:tc>
        <w:tcPr>
          <w:tcW w:w="3120" w:type="dxa"/>
        </w:tcPr>
        <w:p w14:paraId="111A60A5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3BFA5369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0D5EC933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99666E9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2C1011F4" w14:textId="77777777" w:rsidTr="733B038C">
      <w:tc>
        <w:tcPr>
          <w:tcW w:w="3120" w:type="dxa"/>
        </w:tcPr>
        <w:p w14:paraId="1533AE33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7AAEA9F3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9BABDCD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7F8D851E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1D2DD" w14:textId="77777777" w:rsidR="00147FAD" w:rsidRDefault="00147FAD">
      <w:pPr>
        <w:spacing w:line="240" w:lineRule="auto"/>
      </w:pPr>
      <w:r>
        <w:separator/>
      </w:r>
    </w:p>
  </w:footnote>
  <w:footnote w:type="continuationSeparator" w:id="0">
    <w:p w14:paraId="479DEB53" w14:textId="77777777" w:rsidR="00147FAD" w:rsidRDefault="00147FAD">
      <w:pPr>
        <w:spacing w:line="240" w:lineRule="auto"/>
      </w:pPr>
      <w:r>
        <w:continuationSeparator/>
      </w:r>
    </w:p>
  </w:footnote>
  <w:footnote w:type="continuationNotice" w:id="1">
    <w:p w14:paraId="5D610B2A" w14:textId="77777777" w:rsidR="00147FAD" w:rsidRDefault="00147FA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525CCB48" w14:textId="77777777" w:rsidTr="008830C9">
      <w:tc>
        <w:tcPr>
          <w:tcW w:w="3120" w:type="dxa"/>
        </w:tcPr>
        <w:p w14:paraId="075A8FFA" w14:textId="060C80F1" w:rsidR="00604652" w:rsidRDefault="002F4A69" w:rsidP="00604652">
          <w:pPr>
            <w:pStyle w:val="Header"/>
          </w:pPr>
          <w:r>
            <w:t>ML ASSIGNMENT1</w:t>
          </w:r>
        </w:p>
      </w:tc>
      <w:tc>
        <w:tcPr>
          <w:tcW w:w="3120" w:type="dxa"/>
        </w:tcPr>
        <w:p w14:paraId="38522038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41AAD93D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4CEF65FE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54028C8B" w14:textId="77777777" w:rsidTr="00FD478C">
      <w:tc>
        <w:tcPr>
          <w:tcW w:w="3120" w:type="dxa"/>
        </w:tcPr>
        <w:p w14:paraId="1E9F1D95" w14:textId="69BB8BE0" w:rsidR="733B038C" w:rsidRPr="00FD478C" w:rsidRDefault="00BE64A2" w:rsidP="00FD478C">
          <w:pPr>
            <w:pStyle w:val="Header"/>
          </w:pPr>
          <w:r>
            <w:t xml:space="preserve">ML </w:t>
          </w:r>
          <w:r w:rsidRPr="00BE64A2">
            <w:t>ASSIGNMENT1</w:t>
          </w:r>
        </w:p>
      </w:tc>
      <w:tc>
        <w:tcPr>
          <w:tcW w:w="3120" w:type="dxa"/>
        </w:tcPr>
        <w:p w14:paraId="593E940D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50C29608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0D68FF5" w14:textId="427C746C" w:rsidR="733B038C" w:rsidRDefault="733B038C" w:rsidP="733B03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44"/>
    <w:rsid w:val="000775A2"/>
    <w:rsid w:val="00147FAD"/>
    <w:rsid w:val="001F622F"/>
    <w:rsid w:val="002C3BE4"/>
    <w:rsid w:val="002D50C0"/>
    <w:rsid w:val="002F4A69"/>
    <w:rsid w:val="002F7E04"/>
    <w:rsid w:val="00371BD9"/>
    <w:rsid w:val="0042207D"/>
    <w:rsid w:val="00436F50"/>
    <w:rsid w:val="004C683E"/>
    <w:rsid w:val="00500997"/>
    <w:rsid w:val="00530EF3"/>
    <w:rsid w:val="005936DA"/>
    <w:rsid w:val="00596874"/>
    <w:rsid w:val="005D013D"/>
    <w:rsid w:val="00601965"/>
    <w:rsid w:val="00604652"/>
    <w:rsid w:val="006C101C"/>
    <w:rsid w:val="006E179C"/>
    <w:rsid w:val="006F4709"/>
    <w:rsid w:val="006F4E29"/>
    <w:rsid w:val="00702B81"/>
    <w:rsid w:val="00727711"/>
    <w:rsid w:val="0074264E"/>
    <w:rsid w:val="00775502"/>
    <w:rsid w:val="00796468"/>
    <w:rsid w:val="007D4A2B"/>
    <w:rsid w:val="007E2D6A"/>
    <w:rsid w:val="007E6CFB"/>
    <w:rsid w:val="008078FA"/>
    <w:rsid w:val="00823731"/>
    <w:rsid w:val="008F28A6"/>
    <w:rsid w:val="00904DBE"/>
    <w:rsid w:val="00937521"/>
    <w:rsid w:val="009D0D25"/>
    <w:rsid w:val="00A74444"/>
    <w:rsid w:val="00A75901"/>
    <w:rsid w:val="00B5233A"/>
    <w:rsid w:val="00BA6612"/>
    <w:rsid w:val="00BD7A50"/>
    <w:rsid w:val="00BE64A2"/>
    <w:rsid w:val="00C26C30"/>
    <w:rsid w:val="00C312B8"/>
    <w:rsid w:val="00CA1E31"/>
    <w:rsid w:val="00CD7F50"/>
    <w:rsid w:val="00D94563"/>
    <w:rsid w:val="00DA395D"/>
    <w:rsid w:val="00DA6E0F"/>
    <w:rsid w:val="00DD4D7A"/>
    <w:rsid w:val="00DF1ADF"/>
    <w:rsid w:val="00DF3215"/>
    <w:rsid w:val="00E078FD"/>
    <w:rsid w:val="00E23707"/>
    <w:rsid w:val="00E879E7"/>
    <w:rsid w:val="00F43ACD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AA3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\AppData\Roaming\Microsoft\Templates\Professional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0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2024-02-09T17:37:00Z</dcterms:created>
  <dcterms:modified xsi:type="dcterms:W3CDTF">2024-02-09T17:37:00Z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